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EB3E" w14:textId="77777777" w:rsidR="00D33B07" w:rsidRPr="00245029" w:rsidRDefault="00245029" w:rsidP="00245029">
      <w:pPr>
        <w:wordWrap w:val="0"/>
        <w:jc w:val="right"/>
        <w:rPr>
          <w:sz w:val="40"/>
          <w:szCs w:val="40"/>
        </w:rPr>
      </w:pPr>
      <w:r w:rsidRPr="00245029">
        <w:rPr>
          <w:rFonts w:hint="eastAsia"/>
          <w:sz w:val="40"/>
          <w:szCs w:val="40"/>
        </w:rPr>
        <w:t>组号</w:t>
      </w:r>
      <w:r>
        <w:rPr>
          <w:sz w:val="40"/>
          <w:szCs w:val="40"/>
        </w:rPr>
        <w:t>:</w:t>
      </w:r>
      <w:r w:rsidRPr="00245029">
        <w:rPr>
          <w:sz w:val="40"/>
          <w:szCs w:val="40"/>
          <w:u w:val="single"/>
        </w:rPr>
        <w:t xml:space="preserve">  </w:t>
      </w:r>
      <w:r w:rsidRPr="00245029">
        <w:rPr>
          <w:rFonts w:hint="eastAsia"/>
          <w:sz w:val="40"/>
          <w:szCs w:val="40"/>
          <w:u w:val="single"/>
        </w:rPr>
        <w:t xml:space="preserve"> </w:t>
      </w:r>
      <w:r>
        <w:rPr>
          <w:sz w:val="40"/>
          <w:szCs w:val="40"/>
          <w:u w:val="single"/>
        </w:rPr>
        <w:t xml:space="preserve"> </w:t>
      </w:r>
    </w:p>
    <w:p w14:paraId="3B0D71FB" w14:textId="77777777" w:rsidR="00D33B07" w:rsidRDefault="006C3286" w:rsidP="00136AEE">
      <w:pPr>
        <w:jc w:val="center"/>
        <w:rPr>
          <w:b/>
          <w:bCs/>
          <w:sz w:val="40"/>
          <w:szCs w:val="40"/>
        </w:rPr>
      </w:pPr>
      <w:r w:rsidRPr="006C3286">
        <w:rPr>
          <w:noProof/>
          <w:sz w:val="72"/>
          <w:szCs w:val="72"/>
        </w:rPr>
        <w:drawing>
          <wp:inline distT="0" distB="0" distL="0" distR="0" wp14:anchorId="6F25CC13" wp14:editId="1812F6E8">
            <wp:extent cx="1051560" cy="1296319"/>
            <wp:effectExtent l="0" t="0" r="2540" b="0"/>
            <wp:docPr id="1" name="图片 1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画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317" cy="130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7677" w14:textId="77777777" w:rsidR="00656BFF" w:rsidRPr="00D33B07" w:rsidRDefault="00136AEE" w:rsidP="00136AEE">
      <w:pPr>
        <w:jc w:val="center"/>
        <w:rPr>
          <w:sz w:val="48"/>
          <w:szCs w:val="48"/>
        </w:rPr>
      </w:pPr>
      <w:r w:rsidRPr="00D33B07">
        <w:rPr>
          <w:rFonts w:hint="eastAsia"/>
          <w:sz w:val="48"/>
          <w:szCs w:val="48"/>
        </w:rPr>
        <w:t>上海大学计算机工程与科学学院</w:t>
      </w:r>
    </w:p>
    <w:p w14:paraId="10FF6343" w14:textId="77777777" w:rsidR="00D33B07" w:rsidRDefault="00D33B07" w:rsidP="00136AEE">
      <w:pPr>
        <w:jc w:val="center"/>
        <w:rPr>
          <w:sz w:val="40"/>
          <w:szCs w:val="40"/>
        </w:rPr>
      </w:pPr>
    </w:p>
    <w:p w14:paraId="308FC560" w14:textId="77777777" w:rsidR="00136AEE" w:rsidRDefault="002515E3" w:rsidP="00136AEE">
      <w:pPr>
        <w:jc w:val="center"/>
        <w:rPr>
          <w:b/>
          <w:bCs/>
          <w:sz w:val="96"/>
          <w:szCs w:val="96"/>
        </w:rPr>
      </w:pPr>
      <w:r>
        <w:rPr>
          <w:rFonts w:hint="eastAsia"/>
          <w:b/>
          <w:bCs/>
          <w:sz w:val="96"/>
          <w:szCs w:val="96"/>
        </w:rPr>
        <w:t>实</w:t>
      </w:r>
      <w:r>
        <w:rPr>
          <w:rFonts w:hint="eastAsia"/>
          <w:b/>
          <w:bCs/>
          <w:sz w:val="96"/>
          <w:szCs w:val="96"/>
        </w:rPr>
        <w:t xml:space="preserve"> </w:t>
      </w:r>
      <w:r>
        <w:rPr>
          <w:rFonts w:hint="eastAsia"/>
          <w:b/>
          <w:bCs/>
          <w:sz w:val="96"/>
          <w:szCs w:val="96"/>
        </w:rPr>
        <w:t>验</w:t>
      </w:r>
      <w:r w:rsidR="00D33B07">
        <w:rPr>
          <w:rFonts w:hint="eastAsia"/>
          <w:b/>
          <w:bCs/>
          <w:sz w:val="96"/>
          <w:szCs w:val="96"/>
        </w:rPr>
        <w:t xml:space="preserve"> </w:t>
      </w:r>
      <w:r>
        <w:rPr>
          <w:rFonts w:hint="eastAsia"/>
          <w:b/>
          <w:bCs/>
          <w:sz w:val="96"/>
          <w:szCs w:val="96"/>
        </w:rPr>
        <w:t>报</w:t>
      </w:r>
      <w:r>
        <w:rPr>
          <w:rFonts w:hint="eastAsia"/>
          <w:b/>
          <w:bCs/>
          <w:sz w:val="96"/>
          <w:szCs w:val="96"/>
        </w:rPr>
        <w:t xml:space="preserve"> </w:t>
      </w:r>
      <w:r>
        <w:rPr>
          <w:rFonts w:hint="eastAsia"/>
          <w:b/>
          <w:bCs/>
          <w:sz w:val="96"/>
          <w:szCs w:val="96"/>
        </w:rPr>
        <w:t>告</w:t>
      </w:r>
    </w:p>
    <w:p w14:paraId="1693CB05" w14:textId="02C277E4" w:rsidR="00D33B07" w:rsidRPr="008B553E" w:rsidRDefault="00D33B07" w:rsidP="00136AEE">
      <w:pPr>
        <w:jc w:val="center"/>
        <w:rPr>
          <w:sz w:val="64"/>
          <w:szCs w:val="64"/>
        </w:rPr>
      </w:pPr>
      <w:r w:rsidRPr="008B553E">
        <w:rPr>
          <w:rFonts w:hint="eastAsia"/>
          <w:sz w:val="64"/>
          <w:szCs w:val="64"/>
        </w:rPr>
        <w:t>（数据结构</w:t>
      </w:r>
      <w:r w:rsidR="00ED6F8F">
        <w:rPr>
          <w:sz w:val="64"/>
          <w:szCs w:val="64"/>
        </w:rPr>
        <w:t>1</w:t>
      </w:r>
      <w:r w:rsidRPr="008B553E">
        <w:rPr>
          <w:rFonts w:hint="eastAsia"/>
          <w:sz w:val="64"/>
          <w:szCs w:val="64"/>
        </w:rPr>
        <w:t>）</w:t>
      </w:r>
    </w:p>
    <w:p w14:paraId="3EE03BCF" w14:textId="77777777" w:rsidR="001114E7" w:rsidRDefault="001114E7" w:rsidP="006C3286">
      <w:pPr>
        <w:rPr>
          <w:sz w:val="72"/>
          <w:szCs w:val="72"/>
        </w:rPr>
      </w:pPr>
    </w:p>
    <w:p w14:paraId="3B63487F" w14:textId="77777777" w:rsidR="001114E7" w:rsidRPr="00ED59EE" w:rsidRDefault="001114E7" w:rsidP="00B5359A">
      <w:pPr>
        <w:ind w:left="420" w:firstLineChars="150" w:firstLine="720"/>
        <w:jc w:val="left"/>
        <w:rPr>
          <w:sz w:val="48"/>
          <w:szCs w:val="48"/>
        </w:rPr>
      </w:pPr>
      <w:r w:rsidRPr="00ED59EE">
        <w:rPr>
          <w:rFonts w:hint="eastAsia"/>
          <w:sz w:val="48"/>
          <w:szCs w:val="48"/>
        </w:rPr>
        <w:t>学</w:t>
      </w:r>
      <w:r w:rsidR="00300793" w:rsidRPr="00ED59EE">
        <w:rPr>
          <w:sz w:val="48"/>
          <w:szCs w:val="48"/>
        </w:rPr>
        <w:tab/>
      </w:r>
      <w:r w:rsidR="00300793" w:rsidRPr="00ED59EE">
        <w:rPr>
          <w:sz w:val="48"/>
          <w:szCs w:val="48"/>
        </w:rPr>
        <w:tab/>
        <w:t xml:space="preserve"> </w:t>
      </w:r>
      <w:r w:rsidR="00B7045E">
        <w:rPr>
          <w:sz w:val="48"/>
          <w:szCs w:val="48"/>
        </w:rPr>
        <w:t xml:space="preserve"> </w:t>
      </w:r>
      <w:r w:rsidRPr="00ED59EE">
        <w:rPr>
          <w:rFonts w:hint="eastAsia"/>
          <w:sz w:val="48"/>
          <w:szCs w:val="48"/>
        </w:rPr>
        <w:t>期：</w:t>
      </w:r>
      <w:r w:rsidRPr="00CE09AD">
        <w:rPr>
          <w:rFonts w:hint="eastAsia"/>
          <w:sz w:val="44"/>
          <w:szCs w:val="44"/>
          <w:u w:val="single"/>
        </w:rPr>
        <w:t>2</w:t>
      </w:r>
      <w:r w:rsidRPr="00CE09AD">
        <w:rPr>
          <w:sz w:val="44"/>
          <w:szCs w:val="44"/>
          <w:u w:val="single"/>
        </w:rPr>
        <w:t>0</w:t>
      </w:r>
      <w:r w:rsidR="002C49EE">
        <w:rPr>
          <w:rFonts w:hint="eastAsia"/>
          <w:sz w:val="44"/>
          <w:szCs w:val="44"/>
          <w:u w:val="single"/>
        </w:rPr>
        <w:t>x</w:t>
      </w:r>
      <w:r w:rsidRPr="00CE09AD">
        <w:rPr>
          <w:rFonts w:hint="eastAsia"/>
          <w:sz w:val="44"/>
          <w:szCs w:val="44"/>
          <w:u w:val="single"/>
        </w:rPr>
        <w:t>x</w:t>
      </w:r>
      <w:r w:rsidRPr="00CE09AD">
        <w:rPr>
          <w:sz w:val="44"/>
          <w:szCs w:val="44"/>
          <w:u w:val="single"/>
        </w:rPr>
        <w:t>-20</w:t>
      </w:r>
      <w:r w:rsidR="002C49EE">
        <w:rPr>
          <w:sz w:val="44"/>
          <w:szCs w:val="44"/>
          <w:u w:val="single"/>
        </w:rPr>
        <w:t>x</w:t>
      </w:r>
      <w:r w:rsidRPr="00CE09AD">
        <w:rPr>
          <w:sz w:val="44"/>
          <w:szCs w:val="44"/>
          <w:u w:val="single"/>
        </w:rPr>
        <w:t>x</w:t>
      </w:r>
      <w:r w:rsidRPr="00CE09AD">
        <w:rPr>
          <w:rFonts w:hint="eastAsia"/>
          <w:sz w:val="44"/>
          <w:szCs w:val="44"/>
          <w:u w:val="single"/>
        </w:rPr>
        <w:t>年</w:t>
      </w:r>
      <w:r w:rsidRPr="00CE09AD">
        <w:rPr>
          <w:rFonts w:hint="eastAsia"/>
          <w:sz w:val="44"/>
          <w:szCs w:val="44"/>
          <w:u w:val="single"/>
        </w:rPr>
        <w:t>x</w:t>
      </w:r>
      <w:r w:rsidRPr="00CE09AD">
        <w:rPr>
          <w:rFonts w:hint="eastAsia"/>
          <w:sz w:val="44"/>
          <w:szCs w:val="44"/>
          <w:u w:val="single"/>
        </w:rPr>
        <w:t>季</w:t>
      </w:r>
      <w:r w:rsidR="00CE09AD">
        <w:rPr>
          <w:rFonts w:hint="eastAsia"/>
          <w:sz w:val="44"/>
          <w:szCs w:val="44"/>
          <w:u w:val="single"/>
        </w:rPr>
        <w:t xml:space="preserve"> </w:t>
      </w:r>
    </w:p>
    <w:p w14:paraId="6AE0F0DF" w14:textId="77777777" w:rsidR="00144DC1" w:rsidRPr="00ED59EE" w:rsidRDefault="00144DC1" w:rsidP="00B5359A">
      <w:pPr>
        <w:ind w:left="420" w:firstLineChars="150" w:firstLine="720"/>
        <w:jc w:val="left"/>
        <w:rPr>
          <w:sz w:val="48"/>
          <w:szCs w:val="48"/>
        </w:rPr>
      </w:pPr>
      <w:r w:rsidRPr="00ED59EE">
        <w:rPr>
          <w:rFonts w:hint="eastAsia"/>
          <w:sz w:val="48"/>
          <w:szCs w:val="48"/>
        </w:rPr>
        <w:t>组</w:t>
      </w:r>
      <w:r w:rsidR="00300793" w:rsidRPr="00ED59EE">
        <w:rPr>
          <w:sz w:val="48"/>
          <w:szCs w:val="48"/>
        </w:rPr>
        <w:tab/>
      </w:r>
      <w:r w:rsidR="00300793" w:rsidRPr="00ED59EE">
        <w:rPr>
          <w:sz w:val="48"/>
          <w:szCs w:val="48"/>
        </w:rPr>
        <w:tab/>
        <w:t xml:space="preserve"> </w:t>
      </w:r>
      <w:r w:rsidR="00B7045E">
        <w:rPr>
          <w:sz w:val="48"/>
          <w:szCs w:val="48"/>
        </w:rPr>
        <w:t xml:space="preserve"> </w:t>
      </w:r>
      <w:r w:rsidRPr="00ED59EE">
        <w:rPr>
          <w:rFonts w:hint="eastAsia"/>
          <w:sz w:val="48"/>
          <w:szCs w:val="48"/>
        </w:rPr>
        <w:t>长：</w:t>
      </w:r>
      <w:r w:rsidR="00300793" w:rsidRPr="00CE09AD">
        <w:rPr>
          <w:rFonts w:hint="eastAsia"/>
          <w:sz w:val="44"/>
          <w:szCs w:val="44"/>
          <w:u w:val="single"/>
        </w:rPr>
        <w:t xml:space="preserve"> </w:t>
      </w:r>
      <w:r w:rsidR="00300793" w:rsidRPr="00CE09AD">
        <w:rPr>
          <w:sz w:val="44"/>
          <w:szCs w:val="44"/>
          <w:u w:val="single"/>
        </w:rPr>
        <w:t xml:space="preserve">              </w:t>
      </w:r>
      <w:r w:rsidR="00CE09AD">
        <w:rPr>
          <w:sz w:val="44"/>
          <w:szCs w:val="44"/>
          <w:u w:val="single"/>
        </w:rPr>
        <w:t xml:space="preserve"> </w:t>
      </w:r>
    </w:p>
    <w:p w14:paraId="528598D1" w14:textId="77777777" w:rsidR="00144DC1" w:rsidRPr="00ED59EE" w:rsidRDefault="00144DC1" w:rsidP="00B5359A">
      <w:pPr>
        <w:ind w:left="420" w:firstLineChars="150" w:firstLine="720"/>
        <w:jc w:val="left"/>
        <w:rPr>
          <w:sz w:val="48"/>
          <w:szCs w:val="48"/>
        </w:rPr>
      </w:pPr>
      <w:r w:rsidRPr="00ED59EE">
        <w:rPr>
          <w:rFonts w:hint="eastAsia"/>
          <w:sz w:val="48"/>
          <w:szCs w:val="48"/>
        </w:rPr>
        <w:t>学</w:t>
      </w:r>
      <w:r w:rsidR="00300793" w:rsidRPr="00ED59EE">
        <w:rPr>
          <w:sz w:val="48"/>
          <w:szCs w:val="48"/>
        </w:rPr>
        <w:tab/>
      </w:r>
      <w:r w:rsidR="00300793" w:rsidRPr="00ED59EE">
        <w:rPr>
          <w:sz w:val="48"/>
          <w:szCs w:val="48"/>
        </w:rPr>
        <w:tab/>
        <w:t xml:space="preserve"> </w:t>
      </w:r>
      <w:r w:rsidR="00B7045E">
        <w:rPr>
          <w:sz w:val="48"/>
          <w:szCs w:val="48"/>
        </w:rPr>
        <w:t xml:space="preserve"> </w:t>
      </w:r>
      <w:r w:rsidRPr="00ED59EE">
        <w:rPr>
          <w:rFonts w:hint="eastAsia"/>
          <w:sz w:val="48"/>
          <w:szCs w:val="48"/>
        </w:rPr>
        <w:t>号：</w:t>
      </w:r>
      <w:r w:rsidR="00300793" w:rsidRPr="00CE09AD">
        <w:rPr>
          <w:rFonts w:hint="eastAsia"/>
          <w:sz w:val="44"/>
          <w:szCs w:val="44"/>
          <w:u w:val="single"/>
        </w:rPr>
        <w:t xml:space="preserve"> </w:t>
      </w:r>
      <w:r w:rsidR="00300793" w:rsidRPr="00CE09AD">
        <w:rPr>
          <w:sz w:val="44"/>
          <w:szCs w:val="44"/>
          <w:u w:val="single"/>
        </w:rPr>
        <w:t xml:space="preserve">              </w:t>
      </w:r>
      <w:r w:rsidR="00CE09AD">
        <w:rPr>
          <w:sz w:val="44"/>
          <w:szCs w:val="44"/>
          <w:u w:val="single"/>
        </w:rPr>
        <w:t xml:space="preserve"> </w:t>
      </w:r>
    </w:p>
    <w:p w14:paraId="6A4462DD" w14:textId="77777777" w:rsidR="00144DC1" w:rsidRDefault="00144DC1" w:rsidP="00B5359A">
      <w:pPr>
        <w:ind w:left="420" w:firstLineChars="150" w:firstLine="720"/>
        <w:jc w:val="left"/>
        <w:rPr>
          <w:sz w:val="48"/>
          <w:szCs w:val="48"/>
          <w:u w:val="single"/>
        </w:rPr>
      </w:pPr>
      <w:r w:rsidRPr="00ED59EE">
        <w:rPr>
          <w:rFonts w:hint="eastAsia"/>
          <w:sz w:val="48"/>
          <w:szCs w:val="48"/>
        </w:rPr>
        <w:t>指导教师</w:t>
      </w:r>
      <w:r w:rsidR="00300793" w:rsidRPr="00ED59EE">
        <w:rPr>
          <w:rFonts w:hint="eastAsia"/>
          <w:sz w:val="48"/>
          <w:szCs w:val="48"/>
        </w:rPr>
        <w:t>：</w:t>
      </w:r>
      <w:r w:rsidR="00300793" w:rsidRPr="00CE09AD">
        <w:rPr>
          <w:sz w:val="44"/>
          <w:szCs w:val="44"/>
          <w:u w:val="single"/>
        </w:rPr>
        <w:t xml:space="preserve">               </w:t>
      </w:r>
      <w:r w:rsidR="00CE09AD">
        <w:rPr>
          <w:sz w:val="44"/>
          <w:szCs w:val="44"/>
          <w:u w:val="single"/>
        </w:rPr>
        <w:t xml:space="preserve"> </w:t>
      </w:r>
    </w:p>
    <w:p w14:paraId="5C91A96D" w14:textId="77777777" w:rsidR="0073608F" w:rsidRPr="00DB48C1" w:rsidRDefault="0073608F" w:rsidP="0073608F">
      <w:pPr>
        <w:ind w:right="480" w:firstLineChars="250" w:firstLine="1200"/>
        <w:jc w:val="left"/>
        <w:rPr>
          <w:sz w:val="48"/>
          <w:szCs w:val="48"/>
          <w:u w:val="single"/>
        </w:rPr>
      </w:pPr>
      <w:r>
        <w:rPr>
          <w:rFonts w:hint="eastAsia"/>
          <w:sz w:val="48"/>
          <w:szCs w:val="48"/>
        </w:rPr>
        <w:t>成绩评定</w:t>
      </w:r>
      <w:r w:rsidR="00E04E9D">
        <w:rPr>
          <w:rFonts w:hint="eastAsia"/>
          <w:sz w:val="48"/>
          <w:szCs w:val="48"/>
        </w:rPr>
        <w:t>：</w:t>
      </w:r>
      <w:r>
        <w:rPr>
          <w:sz w:val="48"/>
          <w:szCs w:val="48"/>
          <w:u w:val="single"/>
        </w:rPr>
        <w:t xml:space="preserve">      </w:t>
      </w:r>
      <w:r w:rsidR="00044D5A">
        <w:rPr>
          <w:sz w:val="48"/>
          <w:szCs w:val="48"/>
          <w:u w:val="single"/>
        </w:rPr>
        <w:t xml:space="preserve"> </w:t>
      </w:r>
      <w:r w:rsidRPr="0073608F">
        <w:rPr>
          <w:rFonts w:hint="eastAsia"/>
          <w:sz w:val="36"/>
          <w:szCs w:val="36"/>
          <w:u w:val="single"/>
        </w:rPr>
        <w:t>（</w:t>
      </w:r>
      <w:r w:rsidRPr="0073608F">
        <w:rPr>
          <w:rFonts w:hint="eastAsia"/>
          <w:sz w:val="36"/>
          <w:szCs w:val="36"/>
        </w:rPr>
        <w:t>教师填写）</w:t>
      </w:r>
    </w:p>
    <w:p w14:paraId="5B1D9F13" w14:textId="77777777" w:rsidR="00ED59EE" w:rsidRDefault="00ED59EE" w:rsidP="00ED59EE">
      <w:pPr>
        <w:ind w:left="420" w:firstLine="420"/>
        <w:jc w:val="left"/>
        <w:rPr>
          <w:sz w:val="48"/>
          <w:szCs w:val="48"/>
          <w:u w:val="single"/>
        </w:rPr>
      </w:pPr>
    </w:p>
    <w:p w14:paraId="1A6C8BFF" w14:textId="77777777" w:rsidR="0085681E" w:rsidRDefault="0085681E" w:rsidP="0085681E">
      <w:pPr>
        <w:jc w:val="center"/>
        <w:rPr>
          <w:sz w:val="48"/>
          <w:szCs w:val="48"/>
          <w:u w:val="single"/>
        </w:rPr>
      </w:pPr>
    </w:p>
    <w:p w14:paraId="51438549" w14:textId="77777777" w:rsidR="004B433C" w:rsidRDefault="0085681E" w:rsidP="0085681E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二〇二二年</w:t>
      </w:r>
      <w:r>
        <w:rPr>
          <w:rFonts w:hint="eastAsia"/>
          <w:sz w:val="48"/>
          <w:szCs w:val="48"/>
        </w:rPr>
        <w:t>X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X</w:t>
      </w:r>
      <w:r>
        <w:rPr>
          <w:rFonts w:hint="eastAsia"/>
          <w:sz w:val="48"/>
          <w:szCs w:val="48"/>
        </w:rPr>
        <w:t>日</w:t>
      </w:r>
    </w:p>
    <w:p w14:paraId="265D1E95" w14:textId="77777777" w:rsidR="004B433C" w:rsidRDefault="004B433C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D6B0488" w14:textId="77777777" w:rsidR="00C1373C" w:rsidRDefault="00C1373C" w:rsidP="0085681E">
      <w:pPr>
        <w:jc w:val="center"/>
        <w:rPr>
          <w:sz w:val="48"/>
          <w:szCs w:val="4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4"/>
        <w:gridCol w:w="1674"/>
        <w:gridCol w:w="1674"/>
        <w:gridCol w:w="1675"/>
        <w:gridCol w:w="1675"/>
      </w:tblGrid>
      <w:tr w:rsidR="00C14D8E" w14:paraId="3E041D1E" w14:textId="77777777" w:rsidTr="00CC00F0">
        <w:trPr>
          <w:trHeight w:val="963"/>
        </w:trPr>
        <w:tc>
          <w:tcPr>
            <w:tcW w:w="8302" w:type="dxa"/>
            <w:gridSpan w:val="5"/>
          </w:tcPr>
          <w:p w14:paraId="6D99BD67" w14:textId="77777777" w:rsidR="00C14D8E" w:rsidRPr="00674B16" w:rsidRDefault="00C14D8E" w:rsidP="002743BE">
            <w:pPr>
              <w:jc w:val="center"/>
              <w:rPr>
                <w:sz w:val="36"/>
                <w:szCs w:val="36"/>
              </w:rPr>
            </w:pPr>
            <w:r w:rsidRPr="00674B16">
              <w:rPr>
                <w:rFonts w:hint="eastAsia"/>
                <w:b/>
                <w:bCs/>
                <w:sz w:val="36"/>
                <w:szCs w:val="36"/>
              </w:rPr>
              <w:t>小组信息</w:t>
            </w:r>
          </w:p>
        </w:tc>
      </w:tr>
      <w:tr w:rsidR="00C14D8E" w14:paraId="2E18EBF3" w14:textId="77777777" w:rsidTr="00CC00F0">
        <w:trPr>
          <w:trHeight w:val="963"/>
        </w:trPr>
        <w:tc>
          <w:tcPr>
            <w:tcW w:w="1604" w:type="dxa"/>
            <w:vAlign w:val="center"/>
          </w:tcPr>
          <w:p w14:paraId="3EDDD5C0" w14:textId="77777777" w:rsidR="00C14D8E" w:rsidRPr="00A90BF7" w:rsidRDefault="00C14D8E" w:rsidP="00C14D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登记序号</w:t>
            </w:r>
          </w:p>
        </w:tc>
        <w:tc>
          <w:tcPr>
            <w:tcW w:w="1674" w:type="dxa"/>
            <w:vAlign w:val="center"/>
          </w:tcPr>
          <w:p w14:paraId="5F5DF606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  <w:r w:rsidRPr="00A90BF7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674" w:type="dxa"/>
            <w:vAlign w:val="center"/>
          </w:tcPr>
          <w:p w14:paraId="32B424C3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  <w:r w:rsidRPr="00A90BF7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675" w:type="dxa"/>
            <w:vAlign w:val="center"/>
          </w:tcPr>
          <w:p w14:paraId="43F32BD9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  <w:r w:rsidRPr="00A90BF7">
              <w:rPr>
                <w:rFonts w:hint="eastAsia"/>
                <w:sz w:val="28"/>
                <w:szCs w:val="28"/>
              </w:rPr>
              <w:t>贡献比</w:t>
            </w:r>
          </w:p>
        </w:tc>
        <w:tc>
          <w:tcPr>
            <w:tcW w:w="1675" w:type="dxa"/>
            <w:vAlign w:val="center"/>
          </w:tcPr>
          <w:p w14:paraId="62E609F5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  <w:r w:rsidRPr="00A90BF7">
              <w:rPr>
                <w:rFonts w:hint="eastAsia"/>
                <w:sz w:val="28"/>
                <w:szCs w:val="28"/>
              </w:rPr>
              <w:t>签名</w:t>
            </w:r>
          </w:p>
        </w:tc>
      </w:tr>
      <w:tr w:rsidR="00C14D8E" w14:paraId="6820D7E7" w14:textId="77777777" w:rsidTr="00CC00F0">
        <w:trPr>
          <w:trHeight w:val="497"/>
        </w:trPr>
        <w:tc>
          <w:tcPr>
            <w:tcW w:w="1604" w:type="dxa"/>
            <w:vAlign w:val="center"/>
          </w:tcPr>
          <w:p w14:paraId="0D208AFE" w14:textId="77777777" w:rsidR="00C14D8E" w:rsidRPr="00A90BF7" w:rsidRDefault="00C14D8E" w:rsidP="00C14D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vAlign w:val="center"/>
          </w:tcPr>
          <w:p w14:paraId="3480F137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vAlign w:val="center"/>
          </w:tcPr>
          <w:p w14:paraId="51B294A2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vAlign w:val="center"/>
          </w:tcPr>
          <w:p w14:paraId="4AFCF9E5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vAlign w:val="center"/>
          </w:tcPr>
          <w:p w14:paraId="660BA75F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</w:p>
        </w:tc>
      </w:tr>
      <w:tr w:rsidR="00C14D8E" w14:paraId="4590424A" w14:textId="77777777" w:rsidTr="00CC00F0">
        <w:trPr>
          <w:trHeight w:val="464"/>
        </w:trPr>
        <w:tc>
          <w:tcPr>
            <w:tcW w:w="1604" w:type="dxa"/>
            <w:vAlign w:val="center"/>
          </w:tcPr>
          <w:p w14:paraId="4F07A471" w14:textId="77777777" w:rsidR="00C14D8E" w:rsidRPr="00A90BF7" w:rsidRDefault="00C14D8E" w:rsidP="00C14D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vAlign w:val="center"/>
          </w:tcPr>
          <w:p w14:paraId="733C4FA0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vAlign w:val="center"/>
          </w:tcPr>
          <w:p w14:paraId="6BC79F63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vAlign w:val="center"/>
          </w:tcPr>
          <w:p w14:paraId="643A9951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vAlign w:val="center"/>
          </w:tcPr>
          <w:p w14:paraId="3718981C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</w:p>
        </w:tc>
      </w:tr>
      <w:tr w:rsidR="00C14D8E" w14:paraId="58DDD8FC" w14:textId="77777777" w:rsidTr="00CC00F0">
        <w:trPr>
          <w:trHeight w:val="497"/>
        </w:trPr>
        <w:tc>
          <w:tcPr>
            <w:tcW w:w="1604" w:type="dxa"/>
            <w:vAlign w:val="center"/>
          </w:tcPr>
          <w:p w14:paraId="4A4BDBBC" w14:textId="77777777" w:rsidR="00C14D8E" w:rsidRPr="00A90BF7" w:rsidRDefault="00C14D8E" w:rsidP="00C14D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vAlign w:val="center"/>
          </w:tcPr>
          <w:p w14:paraId="5B39A6BE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vAlign w:val="center"/>
          </w:tcPr>
          <w:p w14:paraId="4DBEB2FF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vAlign w:val="center"/>
          </w:tcPr>
          <w:p w14:paraId="27E5B0A9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vAlign w:val="center"/>
          </w:tcPr>
          <w:p w14:paraId="31B71CEF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</w:p>
        </w:tc>
      </w:tr>
      <w:tr w:rsidR="00C14D8E" w14:paraId="7DBC63A2" w14:textId="77777777" w:rsidTr="00CC00F0">
        <w:trPr>
          <w:trHeight w:val="497"/>
        </w:trPr>
        <w:tc>
          <w:tcPr>
            <w:tcW w:w="1604" w:type="dxa"/>
            <w:vAlign w:val="center"/>
          </w:tcPr>
          <w:p w14:paraId="51DA256B" w14:textId="77777777" w:rsidR="00C14D8E" w:rsidRPr="00A90BF7" w:rsidRDefault="00C14D8E" w:rsidP="00C14D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vAlign w:val="center"/>
          </w:tcPr>
          <w:p w14:paraId="38DA6CF6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vAlign w:val="center"/>
          </w:tcPr>
          <w:p w14:paraId="2E92F335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vAlign w:val="center"/>
          </w:tcPr>
          <w:p w14:paraId="568909ED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vAlign w:val="center"/>
          </w:tcPr>
          <w:p w14:paraId="624EA27C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F472FF8" w14:textId="77777777" w:rsidR="00B41D60" w:rsidRDefault="00B41D60" w:rsidP="0085681E">
      <w:pPr>
        <w:jc w:val="center"/>
        <w:rPr>
          <w:sz w:val="48"/>
          <w:szCs w:val="4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7"/>
      </w:tblGrid>
      <w:tr w:rsidR="001A2C35" w14:paraId="3453B84B" w14:textId="77777777" w:rsidTr="00695539">
        <w:trPr>
          <w:trHeight w:val="769"/>
        </w:trPr>
        <w:tc>
          <w:tcPr>
            <w:tcW w:w="8302" w:type="dxa"/>
            <w:gridSpan w:val="2"/>
            <w:vAlign w:val="center"/>
          </w:tcPr>
          <w:p w14:paraId="29080926" w14:textId="77777777" w:rsidR="001A2C35" w:rsidRPr="000E382D" w:rsidRDefault="001A2C35" w:rsidP="0029485F">
            <w:pPr>
              <w:jc w:val="center"/>
              <w:rPr>
                <w:b/>
                <w:bCs/>
                <w:sz w:val="48"/>
                <w:szCs w:val="48"/>
              </w:rPr>
            </w:pPr>
            <w:r w:rsidRPr="00674B16">
              <w:rPr>
                <w:rFonts w:hint="eastAsia"/>
                <w:b/>
                <w:bCs/>
                <w:sz w:val="36"/>
                <w:szCs w:val="36"/>
              </w:rPr>
              <w:t>实验</w:t>
            </w:r>
            <w:r w:rsidR="00C96A92" w:rsidRPr="00674B16">
              <w:rPr>
                <w:rFonts w:hint="eastAsia"/>
                <w:b/>
                <w:bCs/>
                <w:sz w:val="36"/>
                <w:szCs w:val="36"/>
              </w:rPr>
              <w:t>概述</w:t>
            </w:r>
          </w:p>
        </w:tc>
      </w:tr>
      <w:tr w:rsidR="001A2C35" w14:paraId="5AEE64EC" w14:textId="77777777" w:rsidTr="00695539">
        <w:trPr>
          <w:trHeight w:val="1357"/>
        </w:trPr>
        <w:tc>
          <w:tcPr>
            <w:tcW w:w="1555" w:type="dxa"/>
            <w:vAlign w:val="center"/>
          </w:tcPr>
          <w:p w14:paraId="0AD1E5A6" w14:textId="16154C7B" w:rsidR="001A2C35" w:rsidRPr="00674B16" w:rsidRDefault="00ED6FC2" w:rsidP="0029485F">
            <w:pPr>
              <w:jc w:val="center"/>
              <w:rPr>
                <w:sz w:val="32"/>
                <w:szCs w:val="32"/>
              </w:rPr>
            </w:pPr>
            <w:r w:rsidRPr="00674B16">
              <w:rPr>
                <w:rFonts w:hint="eastAsia"/>
                <w:sz w:val="32"/>
                <w:szCs w:val="32"/>
              </w:rPr>
              <w:t>实验</w:t>
            </w:r>
            <w:r w:rsidR="00D1621A">
              <w:rPr>
                <w:rFonts w:hint="eastAsia"/>
                <w:sz w:val="32"/>
                <w:szCs w:val="32"/>
              </w:rPr>
              <w:t>零</w:t>
            </w:r>
          </w:p>
        </w:tc>
        <w:tc>
          <w:tcPr>
            <w:tcW w:w="6747" w:type="dxa"/>
            <w:vAlign w:val="center"/>
          </w:tcPr>
          <w:p w14:paraId="3163C0F6" w14:textId="77777777" w:rsidR="001A2C35" w:rsidRPr="00036D63" w:rsidRDefault="00C77BBF" w:rsidP="002743BE">
            <w:pPr>
              <w:jc w:val="center"/>
            </w:pPr>
            <w:r>
              <w:rPr>
                <w:rFonts w:hint="eastAsia"/>
              </w:rPr>
              <w:t>（</w:t>
            </w:r>
            <w:r w:rsidR="007303CE">
              <w:rPr>
                <w:rFonts w:hint="eastAsia"/>
              </w:rPr>
              <w:t>熟悉上机环境</w:t>
            </w:r>
            <w:r w:rsidR="001D5E2D">
              <w:rPr>
                <w:rFonts w:hint="eastAsia"/>
              </w:rPr>
              <w:t>、</w:t>
            </w:r>
            <w:r w:rsidR="00807525">
              <w:rPr>
                <w:rFonts w:hint="eastAsia"/>
              </w:rPr>
              <w:t>进度安排</w:t>
            </w:r>
            <w:r w:rsidR="004E174A">
              <w:rPr>
                <w:rFonts w:hint="eastAsia"/>
              </w:rPr>
              <w:t>、</w:t>
            </w:r>
            <w:r w:rsidR="00AB2E96">
              <w:rPr>
                <w:rFonts w:hint="eastAsia"/>
              </w:rPr>
              <w:t>评分制度；</w:t>
            </w:r>
            <w:r w:rsidR="00995EA4">
              <w:rPr>
                <w:rFonts w:hint="eastAsia"/>
              </w:rPr>
              <w:t>确定小组成员</w:t>
            </w:r>
            <w:r w:rsidR="00E04640">
              <w:rPr>
                <w:rFonts w:hint="eastAsia"/>
              </w:rPr>
              <w:t>）</w:t>
            </w:r>
          </w:p>
        </w:tc>
      </w:tr>
      <w:tr w:rsidR="001A2C35" w14:paraId="01E9862A" w14:textId="77777777" w:rsidTr="00695539">
        <w:trPr>
          <w:trHeight w:val="1357"/>
        </w:trPr>
        <w:tc>
          <w:tcPr>
            <w:tcW w:w="1555" w:type="dxa"/>
            <w:vAlign w:val="center"/>
          </w:tcPr>
          <w:p w14:paraId="06A29D7C" w14:textId="02F30F4D" w:rsidR="001A2C35" w:rsidRPr="00674B16" w:rsidRDefault="00ED6FC2" w:rsidP="0029485F">
            <w:pPr>
              <w:jc w:val="center"/>
              <w:rPr>
                <w:sz w:val="32"/>
                <w:szCs w:val="32"/>
              </w:rPr>
            </w:pPr>
            <w:r w:rsidRPr="00674B16">
              <w:rPr>
                <w:rFonts w:hint="eastAsia"/>
                <w:sz w:val="32"/>
                <w:szCs w:val="32"/>
              </w:rPr>
              <w:t>实验</w:t>
            </w:r>
            <w:r w:rsidR="00FC1AD7">
              <w:rPr>
                <w:rFonts w:hint="eastAsia"/>
                <w:sz w:val="32"/>
                <w:szCs w:val="32"/>
              </w:rPr>
              <w:t>一</w:t>
            </w:r>
          </w:p>
        </w:tc>
        <w:tc>
          <w:tcPr>
            <w:tcW w:w="6747" w:type="dxa"/>
            <w:vAlign w:val="center"/>
          </w:tcPr>
          <w:p w14:paraId="2780592B" w14:textId="77777777" w:rsidR="001A2C35" w:rsidRPr="00036D63" w:rsidRDefault="001D5E2D" w:rsidP="002743BE">
            <w:pPr>
              <w:jc w:val="center"/>
            </w:pPr>
            <w:r>
              <w:rPr>
                <w:rFonts w:hint="eastAsia"/>
              </w:rPr>
              <w:t>(</w:t>
            </w:r>
            <w:r w:rsidRPr="00821CF0">
              <w:rPr>
                <w:rFonts w:hint="eastAsia"/>
                <w:i/>
                <w:iCs/>
              </w:rPr>
              <w:t>实验</w:t>
            </w:r>
            <w:r w:rsidRPr="00440994">
              <w:rPr>
                <w:rFonts w:hint="eastAsia"/>
                <w:i/>
                <w:iCs/>
              </w:rPr>
              <w:t>题目</w:t>
            </w:r>
            <w:r>
              <w:t>)</w:t>
            </w:r>
          </w:p>
        </w:tc>
      </w:tr>
      <w:tr w:rsidR="001A2C35" w14:paraId="28B9ADD0" w14:textId="77777777" w:rsidTr="00695539">
        <w:trPr>
          <w:trHeight w:val="1357"/>
        </w:trPr>
        <w:tc>
          <w:tcPr>
            <w:tcW w:w="1555" w:type="dxa"/>
            <w:vAlign w:val="center"/>
          </w:tcPr>
          <w:p w14:paraId="76CCADEE" w14:textId="4C2284C8" w:rsidR="001A2C35" w:rsidRPr="00674B16" w:rsidRDefault="00ED6FC2" w:rsidP="0029485F">
            <w:pPr>
              <w:jc w:val="center"/>
              <w:rPr>
                <w:sz w:val="32"/>
                <w:szCs w:val="32"/>
              </w:rPr>
            </w:pPr>
            <w:r w:rsidRPr="00674B16">
              <w:rPr>
                <w:rFonts w:hint="eastAsia"/>
                <w:sz w:val="32"/>
                <w:szCs w:val="32"/>
              </w:rPr>
              <w:t>实验</w:t>
            </w:r>
            <w:r w:rsidR="00FC1AD7">
              <w:rPr>
                <w:rFonts w:hint="eastAsia"/>
                <w:sz w:val="32"/>
                <w:szCs w:val="32"/>
              </w:rPr>
              <w:t>二</w:t>
            </w:r>
          </w:p>
        </w:tc>
        <w:tc>
          <w:tcPr>
            <w:tcW w:w="6747" w:type="dxa"/>
            <w:vAlign w:val="center"/>
          </w:tcPr>
          <w:p w14:paraId="253977E7" w14:textId="77777777" w:rsidR="001A2C35" w:rsidRPr="00036D63" w:rsidRDefault="001D5E2D" w:rsidP="002743BE">
            <w:pPr>
              <w:jc w:val="center"/>
            </w:pPr>
            <w:r>
              <w:rPr>
                <w:rFonts w:hint="eastAsia"/>
              </w:rPr>
              <w:t>(</w:t>
            </w:r>
            <w:r w:rsidRPr="00821CF0">
              <w:rPr>
                <w:rFonts w:hint="eastAsia"/>
                <w:i/>
                <w:iCs/>
              </w:rPr>
              <w:t>实验</w:t>
            </w:r>
            <w:r w:rsidRPr="00440994">
              <w:rPr>
                <w:rFonts w:hint="eastAsia"/>
                <w:i/>
                <w:iCs/>
              </w:rPr>
              <w:t>题目</w:t>
            </w:r>
            <w:r>
              <w:t>)</w:t>
            </w:r>
          </w:p>
        </w:tc>
      </w:tr>
      <w:tr w:rsidR="001A2C35" w14:paraId="49AE9C15" w14:textId="77777777" w:rsidTr="00695539">
        <w:trPr>
          <w:trHeight w:val="1357"/>
        </w:trPr>
        <w:tc>
          <w:tcPr>
            <w:tcW w:w="1555" w:type="dxa"/>
            <w:vAlign w:val="center"/>
          </w:tcPr>
          <w:p w14:paraId="764DD6AE" w14:textId="05A447CD" w:rsidR="001A2C35" w:rsidRPr="00674B16" w:rsidRDefault="00ED6FC2" w:rsidP="0029485F">
            <w:pPr>
              <w:jc w:val="center"/>
              <w:rPr>
                <w:sz w:val="32"/>
                <w:szCs w:val="32"/>
              </w:rPr>
            </w:pPr>
            <w:r w:rsidRPr="00674B16">
              <w:rPr>
                <w:rFonts w:hint="eastAsia"/>
                <w:sz w:val="32"/>
                <w:szCs w:val="32"/>
              </w:rPr>
              <w:t>实验</w:t>
            </w:r>
            <w:r w:rsidR="00FC1AD7">
              <w:rPr>
                <w:rFonts w:hint="eastAsia"/>
                <w:sz w:val="32"/>
                <w:szCs w:val="32"/>
              </w:rPr>
              <w:t>三</w:t>
            </w:r>
          </w:p>
        </w:tc>
        <w:tc>
          <w:tcPr>
            <w:tcW w:w="6747" w:type="dxa"/>
            <w:vAlign w:val="center"/>
          </w:tcPr>
          <w:p w14:paraId="2331D46A" w14:textId="77777777" w:rsidR="001A2C35" w:rsidRPr="00036D63" w:rsidRDefault="001D5E2D" w:rsidP="002743BE">
            <w:pPr>
              <w:jc w:val="center"/>
            </w:pPr>
            <w:r>
              <w:rPr>
                <w:rFonts w:hint="eastAsia"/>
              </w:rPr>
              <w:t>(</w:t>
            </w:r>
            <w:r w:rsidRPr="00821CF0">
              <w:rPr>
                <w:rFonts w:hint="eastAsia"/>
                <w:i/>
                <w:iCs/>
              </w:rPr>
              <w:t>实验</w:t>
            </w:r>
            <w:r w:rsidRPr="00440994">
              <w:rPr>
                <w:rFonts w:hint="eastAsia"/>
                <w:i/>
                <w:iCs/>
              </w:rPr>
              <w:t>题目</w:t>
            </w:r>
            <w:r>
              <w:t>)</w:t>
            </w:r>
          </w:p>
        </w:tc>
      </w:tr>
      <w:tr w:rsidR="00BC6875" w14:paraId="45EFE333" w14:textId="77777777" w:rsidTr="00695539">
        <w:trPr>
          <w:trHeight w:val="1357"/>
        </w:trPr>
        <w:tc>
          <w:tcPr>
            <w:tcW w:w="1555" w:type="dxa"/>
            <w:vAlign w:val="center"/>
          </w:tcPr>
          <w:p w14:paraId="4AA6A699" w14:textId="2EF4B0D6" w:rsidR="00BC6875" w:rsidRPr="00674B16" w:rsidRDefault="00BC6875" w:rsidP="0029485F">
            <w:pPr>
              <w:jc w:val="center"/>
              <w:rPr>
                <w:sz w:val="32"/>
                <w:szCs w:val="32"/>
              </w:rPr>
            </w:pPr>
            <w:r w:rsidRPr="00674B16">
              <w:rPr>
                <w:rFonts w:hint="eastAsia"/>
                <w:sz w:val="32"/>
                <w:szCs w:val="32"/>
              </w:rPr>
              <w:t>实验</w:t>
            </w:r>
            <w:r w:rsidR="00FC1AD7">
              <w:rPr>
                <w:rFonts w:hint="eastAsia"/>
                <w:sz w:val="32"/>
                <w:szCs w:val="32"/>
              </w:rPr>
              <w:t>四</w:t>
            </w:r>
          </w:p>
        </w:tc>
        <w:tc>
          <w:tcPr>
            <w:tcW w:w="6747" w:type="dxa"/>
            <w:vAlign w:val="center"/>
          </w:tcPr>
          <w:p w14:paraId="765214AB" w14:textId="77777777" w:rsidR="00BC6875" w:rsidRPr="00036D63" w:rsidRDefault="001D5E2D" w:rsidP="002743BE">
            <w:pPr>
              <w:jc w:val="center"/>
            </w:pPr>
            <w:r>
              <w:rPr>
                <w:rFonts w:hint="eastAsia"/>
              </w:rPr>
              <w:t>(</w:t>
            </w:r>
            <w:r w:rsidRPr="00821CF0">
              <w:rPr>
                <w:rFonts w:hint="eastAsia"/>
                <w:i/>
                <w:iCs/>
              </w:rPr>
              <w:t>实验</w:t>
            </w:r>
            <w:r w:rsidRPr="00440994">
              <w:rPr>
                <w:rFonts w:hint="eastAsia"/>
                <w:i/>
                <w:iCs/>
              </w:rPr>
              <w:t>题目</w:t>
            </w:r>
            <w:r>
              <w:t>)</w:t>
            </w:r>
          </w:p>
        </w:tc>
      </w:tr>
    </w:tbl>
    <w:p w14:paraId="1EEBF7C4" w14:textId="77777777" w:rsidR="005A7727" w:rsidRDefault="005A7727" w:rsidP="000E181B">
      <w:pPr>
        <w:widowControl/>
        <w:rPr>
          <w:sz w:val="48"/>
          <w:szCs w:val="48"/>
        </w:rPr>
      </w:pPr>
    </w:p>
    <w:p w14:paraId="5D8CE4AE" w14:textId="5174C4B5" w:rsidR="00551D7C" w:rsidRDefault="00551D7C" w:rsidP="00551D7C">
      <w:pPr>
        <w:widowControl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实验</w:t>
      </w:r>
      <w:r w:rsidR="007B7156">
        <w:rPr>
          <w:rFonts w:hint="eastAsia"/>
          <w:sz w:val="48"/>
          <w:szCs w:val="48"/>
        </w:rPr>
        <w:t>一</w:t>
      </w:r>
    </w:p>
    <w:p w14:paraId="012DD62F" w14:textId="77777777" w:rsidR="00551D7C" w:rsidRDefault="00551D7C" w:rsidP="00551D7C">
      <w:pPr>
        <w:widowControl/>
        <w:spacing w:line="480" w:lineRule="exact"/>
        <w:jc w:val="lef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Pr="00CF4FE6">
        <w:rPr>
          <w:rFonts w:hint="eastAsia"/>
          <w:b/>
          <w:bCs/>
          <w:sz w:val="28"/>
          <w:szCs w:val="28"/>
        </w:rPr>
        <w:t>实验题目</w:t>
      </w:r>
    </w:p>
    <w:p w14:paraId="567E7CEC" w14:textId="77777777" w:rsidR="00254DB3" w:rsidRPr="0096248F" w:rsidRDefault="00254DB3" w:rsidP="00551D7C">
      <w:pPr>
        <w:widowControl/>
        <w:spacing w:line="480" w:lineRule="exact"/>
        <w:jc w:val="left"/>
        <w:rPr>
          <w:sz w:val="28"/>
          <w:szCs w:val="28"/>
        </w:rPr>
      </w:pPr>
    </w:p>
    <w:p w14:paraId="4D8B5E40" w14:textId="77777777" w:rsidR="00551D7C" w:rsidRDefault="00551D7C" w:rsidP="00551D7C">
      <w:pPr>
        <w:widowControl/>
        <w:spacing w:line="480" w:lineRule="exact"/>
        <w:jc w:val="lef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Pr="00CF4FE6">
        <w:rPr>
          <w:rFonts w:hint="eastAsia"/>
          <w:b/>
          <w:bCs/>
          <w:sz w:val="28"/>
          <w:szCs w:val="28"/>
        </w:rPr>
        <w:t>实验内容</w:t>
      </w:r>
    </w:p>
    <w:p w14:paraId="76AB8D7F" w14:textId="77777777" w:rsidR="00254DB3" w:rsidRDefault="00254DB3" w:rsidP="00551D7C">
      <w:pPr>
        <w:widowControl/>
        <w:spacing w:line="480" w:lineRule="exact"/>
        <w:jc w:val="left"/>
        <w:rPr>
          <w:sz w:val="28"/>
          <w:szCs w:val="28"/>
        </w:rPr>
      </w:pPr>
    </w:p>
    <w:p w14:paraId="2E602F95" w14:textId="77777777" w:rsidR="00551D7C" w:rsidRDefault="00551D7C" w:rsidP="00551D7C">
      <w:pPr>
        <w:widowControl/>
        <w:spacing w:line="48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Pr="000D377D">
        <w:rPr>
          <w:rFonts w:hint="eastAsia"/>
          <w:b/>
          <w:bCs/>
          <w:sz w:val="28"/>
          <w:szCs w:val="28"/>
        </w:rPr>
        <w:t>解决方案</w:t>
      </w:r>
    </w:p>
    <w:p w14:paraId="3B0E3714" w14:textId="77777777" w:rsidR="00551D7C" w:rsidRDefault="00551D7C" w:rsidP="00551D7C">
      <w:pPr>
        <w:widowControl/>
        <w:spacing w:line="480" w:lineRule="exact"/>
        <w:jc w:val="left"/>
        <w:rPr>
          <w:sz w:val="28"/>
          <w:szCs w:val="28"/>
        </w:rPr>
      </w:pPr>
      <w:r>
        <w:rPr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、算法设计（</w:t>
      </w:r>
      <w:r w:rsidRPr="004963E9">
        <w:rPr>
          <w:rFonts w:hint="eastAsia"/>
          <w:i/>
          <w:iCs/>
        </w:rPr>
        <w:t>主要描述数据结构、算法思想、主要操作、用例分析</w:t>
      </w:r>
      <w:r>
        <w:rPr>
          <w:rFonts w:hint="eastAsia"/>
          <w:i/>
          <w:iCs/>
        </w:rPr>
        <w:t>、改进方法</w:t>
      </w:r>
      <w:r w:rsidRPr="004963E9">
        <w:rPr>
          <w:rFonts w:hint="eastAsia"/>
          <w:i/>
          <w:iCs/>
        </w:rPr>
        <w:t>等</w:t>
      </w:r>
      <w:r>
        <w:rPr>
          <w:rFonts w:hint="eastAsia"/>
          <w:sz w:val="28"/>
          <w:szCs w:val="28"/>
        </w:rPr>
        <w:t>）</w:t>
      </w:r>
    </w:p>
    <w:p w14:paraId="2B63CCD7" w14:textId="77777777" w:rsidR="00551D7C" w:rsidRDefault="00551D7C" w:rsidP="00551D7C">
      <w:pPr>
        <w:widowControl/>
        <w:spacing w:line="480" w:lineRule="exact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、源程序代码（</w:t>
      </w:r>
      <w:r w:rsidRPr="004963E9">
        <w:rPr>
          <w:rFonts w:hint="eastAsia"/>
          <w:i/>
          <w:iCs/>
        </w:rPr>
        <w:t>要求有必要注释、格式整齐、命名规范，利于阅读</w:t>
      </w:r>
      <w:r>
        <w:rPr>
          <w:rFonts w:hint="eastAsia"/>
          <w:sz w:val="28"/>
          <w:szCs w:val="28"/>
        </w:rPr>
        <w:t>）</w:t>
      </w:r>
    </w:p>
    <w:p w14:paraId="2EB60E07" w14:textId="77777777" w:rsidR="00551D7C" w:rsidRDefault="00551D7C" w:rsidP="00551D7C">
      <w:pPr>
        <w:widowControl/>
        <w:spacing w:line="480" w:lineRule="exact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、实验结果（</w:t>
      </w:r>
      <w:r w:rsidRPr="00CF4C5D">
        <w:rPr>
          <w:rFonts w:hint="eastAsia"/>
          <w:i/>
          <w:iCs/>
        </w:rPr>
        <w:t>展示实验结果、测试情况、结果分析等</w:t>
      </w:r>
      <w:r>
        <w:rPr>
          <w:rFonts w:hint="eastAsia"/>
          <w:sz w:val="28"/>
          <w:szCs w:val="28"/>
        </w:rPr>
        <w:t>）</w:t>
      </w:r>
    </w:p>
    <w:p w14:paraId="1944E5AE" w14:textId="77777777" w:rsidR="00551D7C" w:rsidRPr="005B3F26" w:rsidRDefault="00551D7C" w:rsidP="00551D7C">
      <w:pPr>
        <w:widowControl/>
        <w:spacing w:line="480" w:lineRule="exact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、算法分析（</w:t>
      </w:r>
      <w:r w:rsidRPr="00CF4C5D">
        <w:rPr>
          <w:rFonts w:hint="eastAsia"/>
          <w:i/>
          <w:iCs/>
        </w:rPr>
        <w:t>对算法空间、时间效率进行必要分析，</w:t>
      </w:r>
      <w:r>
        <w:rPr>
          <w:rFonts w:hint="eastAsia"/>
          <w:i/>
          <w:iCs/>
        </w:rPr>
        <w:t>可能的</w:t>
      </w:r>
      <w:r w:rsidRPr="00CF4C5D">
        <w:rPr>
          <w:rFonts w:hint="eastAsia"/>
          <w:i/>
          <w:iCs/>
        </w:rPr>
        <w:t>改进建议等</w:t>
      </w:r>
      <w:r>
        <w:rPr>
          <w:rFonts w:hint="eastAsia"/>
          <w:sz w:val="28"/>
          <w:szCs w:val="28"/>
        </w:rPr>
        <w:t>）</w:t>
      </w:r>
    </w:p>
    <w:p w14:paraId="032C1477" w14:textId="77777777" w:rsidR="00551D7C" w:rsidRPr="009326A8" w:rsidRDefault="00551D7C" w:rsidP="00551D7C">
      <w:pPr>
        <w:widowControl/>
        <w:spacing w:line="480" w:lineRule="exact"/>
        <w:jc w:val="left"/>
        <w:rPr>
          <w:sz w:val="28"/>
          <w:szCs w:val="28"/>
        </w:rPr>
      </w:pPr>
      <w:r>
        <w:rPr>
          <w:sz w:val="28"/>
          <w:szCs w:val="28"/>
        </w:rPr>
        <w:tab/>
        <w:t>5</w:t>
      </w:r>
      <w:r>
        <w:rPr>
          <w:rFonts w:hint="eastAsia"/>
          <w:sz w:val="28"/>
          <w:szCs w:val="28"/>
        </w:rPr>
        <w:t>、总结与心得（</w:t>
      </w:r>
      <w:r w:rsidRPr="004963E9">
        <w:rPr>
          <w:rFonts w:hint="eastAsia"/>
          <w:i/>
          <w:iCs/>
        </w:rPr>
        <w:t>主要描述实验过程中存在的问题、原因、解决方法、收获、对实验内容的其他应用思考等</w:t>
      </w:r>
      <w:r>
        <w:rPr>
          <w:rFonts w:hint="eastAsia"/>
          <w:sz w:val="28"/>
          <w:szCs w:val="28"/>
        </w:rPr>
        <w:t>）</w:t>
      </w:r>
    </w:p>
    <w:p w14:paraId="4D19BAF3" w14:textId="77777777" w:rsidR="001A2C35" w:rsidRPr="00551D7C" w:rsidRDefault="001A2C35" w:rsidP="0085681E">
      <w:pPr>
        <w:jc w:val="center"/>
        <w:rPr>
          <w:sz w:val="48"/>
          <w:szCs w:val="48"/>
        </w:rPr>
      </w:pPr>
    </w:p>
    <w:sectPr w:rsidR="001A2C35" w:rsidRPr="00551D7C" w:rsidSect="006A7DC7">
      <w:pgSz w:w="11906" w:h="16838"/>
      <w:pgMar w:top="1440" w:right="1797" w:bottom="1440" w:left="1797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0C60B" w14:textId="77777777" w:rsidR="006F5FF0" w:rsidRDefault="006F5FF0" w:rsidP="00245029">
      <w:r>
        <w:separator/>
      </w:r>
    </w:p>
  </w:endnote>
  <w:endnote w:type="continuationSeparator" w:id="0">
    <w:p w14:paraId="4661DCDC" w14:textId="77777777" w:rsidR="006F5FF0" w:rsidRDefault="006F5FF0" w:rsidP="00245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5F40E" w14:textId="77777777" w:rsidR="006F5FF0" w:rsidRDefault="006F5FF0" w:rsidP="00245029">
      <w:r>
        <w:separator/>
      </w:r>
    </w:p>
  </w:footnote>
  <w:footnote w:type="continuationSeparator" w:id="0">
    <w:p w14:paraId="4CEB09AE" w14:textId="77777777" w:rsidR="006F5FF0" w:rsidRDefault="006F5FF0" w:rsidP="002450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8F"/>
    <w:rsid w:val="0001086B"/>
    <w:rsid w:val="00024181"/>
    <w:rsid w:val="00031CB0"/>
    <w:rsid w:val="00036D63"/>
    <w:rsid w:val="0003792C"/>
    <w:rsid w:val="00040CA7"/>
    <w:rsid w:val="000415BE"/>
    <w:rsid w:val="00041B23"/>
    <w:rsid w:val="0004317C"/>
    <w:rsid w:val="00044D5A"/>
    <w:rsid w:val="00047604"/>
    <w:rsid w:val="000518C7"/>
    <w:rsid w:val="00056070"/>
    <w:rsid w:val="000577F6"/>
    <w:rsid w:val="000725D5"/>
    <w:rsid w:val="0007393C"/>
    <w:rsid w:val="000753C8"/>
    <w:rsid w:val="00087CF8"/>
    <w:rsid w:val="000A2109"/>
    <w:rsid w:val="000A3732"/>
    <w:rsid w:val="000A56E3"/>
    <w:rsid w:val="000C1FEB"/>
    <w:rsid w:val="000C64D6"/>
    <w:rsid w:val="000C7593"/>
    <w:rsid w:val="000D0126"/>
    <w:rsid w:val="000D377D"/>
    <w:rsid w:val="000D56F5"/>
    <w:rsid w:val="000E181B"/>
    <w:rsid w:val="000E382D"/>
    <w:rsid w:val="001114E7"/>
    <w:rsid w:val="00136AEE"/>
    <w:rsid w:val="00144792"/>
    <w:rsid w:val="00144DC1"/>
    <w:rsid w:val="00151A77"/>
    <w:rsid w:val="0017640D"/>
    <w:rsid w:val="00187B15"/>
    <w:rsid w:val="00190D6C"/>
    <w:rsid w:val="001A0D61"/>
    <w:rsid w:val="001A2C35"/>
    <w:rsid w:val="001B0E7D"/>
    <w:rsid w:val="001D5E2D"/>
    <w:rsid w:val="001E2CE0"/>
    <w:rsid w:val="001E438E"/>
    <w:rsid w:val="001E7C38"/>
    <w:rsid w:val="0021021F"/>
    <w:rsid w:val="00210938"/>
    <w:rsid w:val="00211EFF"/>
    <w:rsid w:val="002132D7"/>
    <w:rsid w:val="002148C2"/>
    <w:rsid w:val="002150AB"/>
    <w:rsid w:val="00223350"/>
    <w:rsid w:val="0022678D"/>
    <w:rsid w:val="00235032"/>
    <w:rsid w:val="0024041E"/>
    <w:rsid w:val="00245029"/>
    <w:rsid w:val="002515E3"/>
    <w:rsid w:val="00254DB3"/>
    <w:rsid w:val="0025586C"/>
    <w:rsid w:val="00257C17"/>
    <w:rsid w:val="00257C21"/>
    <w:rsid w:val="002647B0"/>
    <w:rsid w:val="002743BE"/>
    <w:rsid w:val="0028715A"/>
    <w:rsid w:val="00294101"/>
    <w:rsid w:val="0029485F"/>
    <w:rsid w:val="002A071C"/>
    <w:rsid w:val="002A2EC1"/>
    <w:rsid w:val="002A5CC1"/>
    <w:rsid w:val="002C42C1"/>
    <w:rsid w:val="002C49EE"/>
    <w:rsid w:val="002D1644"/>
    <w:rsid w:val="002D6897"/>
    <w:rsid w:val="002F43CA"/>
    <w:rsid w:val="002F6B11"/>
    <w:rsid w:val="002F74DA"/>
    <w:rsid w:val="00300793"/>
    <w:rsid w:val="003061C3"/>
    <w:rsid w:val="003131B9"/>
    <w:rsid w:val="00313C37"/>
    <w:rsid w:val="003215F3"/>
    <w:rsid w:val="00331204"/>
    <w:rsid w:val="00332E12"/>
    <w:rsid w:val="00360087"/>
    <w:rsid w:val="00362268"/>
    <w:rsid w:val="0037288A"/>
    <w:rsid w:val="003768DD"/>
    <w:rsid w:val="003A4857"/>
    <w:rsid w:val="003C4836"/>
    <w:rsid w:val="003D233E"/>
    <w:rsid w:val="00402857"/>
    <w:rsid w:val="0041244D"/>
    <w:rsid w:val="0042551A"/>
    <w:rsid w:val="004336F3"/>
    <w:rsid w:val="00437C83"/>
    <w:rsid w:val="00440994"/>
    <w:rsid w:val="0045029A"/>
    <w:rsid w:val="00453A01"/>
    <w:rsid w:val="00460A93"/>
    <w:rsid w:val="00472917"/>
    <w:rsid w:val="004809BD"/>
    <w:rsid w:val="004958B4"/>
    <w:rsid w:val="004963E9"/>
    <w:rsid w:val="004B433C"/>
    <w:rsid w:val="004B4505"/>
    <w:rsid w:val="004D1639"/>
    <w:rsid w:val="004D1C5E"/>
    <w:rsid w:val="004D5522"/>
    <w:rsid w:val="004E174A"/>
    <w:rsid w:val="004E4B6A"/>
    <w:rsid w:val="004E65B5"/>
    <w:rsid w:val="004F6FC8"/>
    <w:rsid w:val="00506337"/>
    <w:rsid w:val="00542D36"/>
    <w:rsid w:val="00551D7C"/>
    <w:rsid w:val="0056229D"/>
    <w:rsid w:val="00563A82"/>
    <w:rsid w:val="00584290"/>
    <w:rsid w:val="005849A6"/>
    <w:rsid w:val="0058772F"/>
    <w:rsid w:val="00592430"/>
    <w:rsid w:val="005A7666"/>
    <w:rsid w:val="005A7727"/>
    <w:rsid w:val="005B3F26"/>
    <w:rsid w:val="005B6E5F"/>
    <w:rsid w:val="005B7A68"/>
    <w:rsid w:val="005C0068"/>
    <w:rsid w:val="005E03E5"/>
    <w:rsid w:val="005F14B8"/>
    <w:rsid w:val="00602058"/>
    <w:rsid w:val="00612766"/>
    <w:rsid w:val="0061736C"/>
    <w:rsid w:val="00622C00"/>
    <w:rsid w:val="00634646"/>
    <w:rsid w:val="006407F4"/>
    <w:rsid w:val="00641AC2"/>
    <w:rsid w:val="00646475"/>
    <w:rsid w:val="006506D7"/>
    <w:rsid w:val="00651EFF"/>
    <w:rsid w:val="00652EA2"/>
    <w:rsid w:val="00656BFF"/>
    <w:rsid w:val="00656E90"/>
    <w:rsid w:val="00671AD9"/>
    <w:rsid w:val="00674B16"/>
    <w:rsid w:val="006834EA"/>
    <w:rsid w:val="00691BBF"/>
    <w:rsid w:val="00694636"/>
    <w:rsid w:val="00695539"/>
    <w:rsid w:val="006A3563"/>
    <w:rsid w:val="006A7DC7"/>
    <w:rsid w:val="006B3A44"/>
    <w:rsid w:val="006B6186"/>
    <w:rsid w:val="006C3286"/>
    <w:rsid w:val="006D2B9A"/>
    <w:rsid w:val="006E116F"/>
    <w:rsid w:val="006E221C"/>
    <w:rsid w:val="006E40CA"/>
    <w:rsid w:val="006F273E"/>
    <w:rsid w:val="006F5FF0"/>
    <w:rsid w:val="0070576A"/>
    <w:rsid w:val="00705B59"/>
    <w:rsid w:val="00723577"/>
    <w:rsid w:val="0072482C"/>
    <w:rsid w:val="00725513"/>
    <w:rsid w:val="00727EFC"/>
    <w:rsid w:val="007303CE"/>
    <w:rsid w:val="0073608F"/>
    <w:rsid w:val="00737B2D"/>
    <w:rsid w:val="0074063F"/>
    <w:rsid w:val="00754DCF"/>
    <w:rsid w:val="00770E59"/>
    <w:rsid w:val="0077355D"/>
    <w:rsid w:val="00785D01"/>
    <w:rsid w:val="00786E58"/>
    <w:rsid w:val="0079569D"/>
    <w:rsid w:val="007A0212"/>
    <w:rsid w:val="007A32CF"/>
    <w:rsid w:val="007A6F31"/>
    <w:rsid w:val="007B0106"/>
    <w:rsid w:val="007B188C"/>
    <w:rsid w:val="007B194C"/>
    <w:rsid w:val="007B56FA"/>
    <w:rsid w:val="007B7156"/>
    <w:rsid w:val="007D6ECE"/>
    <w:rsid w:val="007E18FA"/>
    <w:rsid w:val="007E2586"/>
    <w:rsid w:val="007E4185"/>
    <w:rsid w:val="0080461F"/>
    <w:rsid w:val="00805F31"/>
    <w:rsid w:val="00807525"/>
    <w:rsid w:val="008110C0"/>
    <w:rsid w:val="00813C95"/>
    <w:rsid w:val="00821CF0"/>
    <w:rsid w:val="00831380"/>
    <w:rsid w:val="00832AEE"/>
    <w:rsid w:val="008331F3"/>
    <w:rsid w:val="00844419"/>
    <w:rsid w:val="0084612F"/>
    <w:rsid w:val="00851C74"/>
    <w:rsid w:val="00853CDA"/>
    <w:rsid w:val="00855617"/>
    <w:rsid w:val="0085681E"/>
    <w:rsid w:val="0086534E"/>
    <w:rsid w:val="00877F36"/>
    <w:rsid w:val="008A2141"/>
    <w:rsid w:val="008B553E"/>
    <w:rsid w:val="008B6C54"/>
    <w:rsid w:val="008C24C8"/>
    <w:rsid w:val="008C7A4E"/>
    <w:rsid w:val="008D2797"/>
    <w:rsid w:val="008D7C3B"/>
    <w:rsid w:val="008F468F"/>
    <w:rsid w:val="00914B68"/>
    <w:rsid w:val="00922C5C"/>
    <w:rsid w:val="00925460"/>
    <w:rsid w:val="00930C4A"/>
    <w:rsid w:val="009326A8"/>
    <w:rsid w:val="00940F99"/>
    <w:rsid w:val="0096248F"/>
    <w:rsid w:val="00962681"/>
    <w:rsid w:val="009816DE"/>
    <w:rsid w:val="009853DC"/>
    <w:rsid w:val="00992D27"/>
    <w:rsid w:val="009935BF"/>
    <w:rsid w:val="00993A55"/>
    <w:rsid w:val="00995EA4"/>
    <w:rsid w:val="009C06EF"/>
    <w:rsid w:val="009C0D2C"/>
    <w:rsid w:val="009C3EE0"/>
    <w:rsid w:val="009C675B"/>
    <w:rsid w:val="009D2C17"/>
    <w:rsid w:val="009D3DF4"/>
    <w:rsid w:val="009D3EA6"/>
    <w:rsid w:val="009D564C"/>
    <w:rsid w:val="009E5377"/>
    <w:rsid w:val="009F47E5"/>
    <w:rsid w:val="009F6BC2"/>
    <w:rsid w:val="009F6DF3"/>
    <w:rsid w:val="00A04D5E"/>
    <w:rsid w:val="00A05FBA"/>
    <w:rsid w:val="00A0692C"/>
    <w:rsid w:val="00A07882"/>
    <w:rsid w:val="00A11CF2"/>
    <w:rsid w:val="00A11D99"/>
    <w:rsid w:val="00A26AFE"/>
    <w:rsid w:val="00A36676"/>
    <w:rsid w:val="00A50DD2"/>
    <w:rsid w:val="00A51843"/>
    <w:rsid w:val="00A53F06"/>
    <w:rsid w:val="00A56972"/>
    <w:rsid w:val="00A63BBD"/>
    <w:rsid w:val="00A701B9"/>
    <w:rsid w:val="00A71D48"/>
    <w:rsid w:val="00A72E66"/>
    <w:rsid w:val="00A75473"/>
    <w:rsid w:val="00A909FC"/>
    <w:rsid w:val="00A90BF7"/>
    <w:rsid w:val="00A90EF3"/>
    <w:rsid w:val="00A9492E"/>
    <w:rsid w:val="00AA30E0"/>
    <w:rsid w:val="00AB280D"/>
    <w:rsid w:val="00AB2E96"/>
    <w:rsid w:val="00AD38F8"/>
    <w:rsid w:val="00AD4917"/>
    <w:rsid w:val="00AE0B9E"/>
    <w:rsid w:val="00AE6F16"/>
    <w:rsid w:val="00AE7619"/>
    <w:rsid w:val="00AF2E97"/>
    <w:rsid w:val="00AF2FFD"/>
    <w:rsid w:val="00AF5D1E"/>
    <w:rsid w:val="00AF7116"/>
    <w:rsid w:val="00B015FD"/>
    <w:rsid w:val="00B0534A"/>
    <w:rsid w:val="00B265D0"/>
    <w:rsid w:val="00B269C1"/>
    <w:rsid w:val="00B41D60"/>
    <w:rsid w:val="00B5359A"/>
    <w:rsid w:val="00B55114"/>
    <w:rsid w:val="00B61B64"/>
    <w:rsid w:val="00B672FC"/>
    <w:rsid w:val="00B7045E"/>
    <w:rsid w:val="00B743B8"/>
    <w:rsid w:val="00B8073C"/>
    <w:rsid w:val="00B87104"/>
    <w:rsid w:val="00B90FAA"/>
    <w:rsid w:val="00B96F80"/>
    <w:rsid w:val="00BA4598"/>
    <w:rsid w:val="00BC0721"/>
    <w:rsid w:val="00BC6875"/>
    <w:rsid w:val="00BC7F89"/>
    <w:rsid w:val="00BD7B63"/>
    <w:rsid w:val="00C016FD"/>
    <w:rsid w:val="00C1300E"/>
    <w:rsid w:val="00C1373C"/>
    <w:rsid w:val="00C14870"/>
    <w:rsid w:val="00C14D8E"/>
    <w:rsid w:val="00C50E75"/>
    <w:rsid w:val="00C567CB"/>
    <w:rsid w:val="00C77BBF"/>
    <w:rsid w:val="00C96A92"/>
    <w:rsid w:val="00CB255C"/>
    <w:rsid w:val="00CB3DFC"/>
    <w:rsid w:val="00CC00F0"/>
    <w:rsid w:val="00CC2CD4"/>
    <w:rsid w:val="00CC385F"/>
    <w:rsid w:val="00CD0755"/>
    <w:rsid w:val="00CD113C"/>
    <w:rsid w:val="00CE09AD"/>
    <w:rsid w:val="00CE6193"/>
    <w:rsid w:val="00CF1F9C"/>
    <w:rsid w:val="00CF4C5D"/>
    <w:rsid w:val="00CF4FE6"/>
    <w:rsid w:val="00D1621A"/>
    <w:rsid w:val="00D2222A"/>
    <w:rsid w:val="00D251B9"/>
    <w:rsid w:val="00D25248"/>
    <w:rsid w:val="00D25345"/>
    <w:rsid w:val="00D32155"/>
    <w:rsid w:val="00D33B07"/>
    <w:rsid w:val="00D33F60"/>
    <w:rsid w:val="00D47186"/>
    <w:rsid w:val="00D63006"/>
    <w:rsid w:val="00D9014C"/>
    <w:rsid w:val="00DA1094"/>
    <w:rsid w:val="00DA285D"/>
    <w:rsid w:val="00DB2313"/>
    <w:rsid w:val="00DB4708"/>
    <w:rsid w:val="00DB48C1"/>
    <w:rsid w:val="00DB5335"/>
    <w:rsid w:val="00DC0A66"/>
    <w:rsid w:val="00DE1A9C"/>
    <w:rsid w:val="00DF1590"/>
    <w:rsid w:val="00E00FC3"/>
    <w:rsid w:val="00E04640"/>
    <w:rsid w:val="00E04E9D"/>
    <w:rsid w:val="00E12036"/>
    <w:rsid w:val="00E21B80"/>
    <w:rsid w:val="00E30D70"/>
    <w:rsid w:val="00E516B7"/>
    <w:rsid w:val="00E51BD6"/>
    <w:rsid w:val="00E51F2B"/>
    <w:rsid w:val="00E53507"/>
    <w:rsid w:val="00E6581D"/>
    <w:rsid w:val="00E822E8"/>
    <w:rsid w:val="00E953A7"/>
    <w:rsid w:val="00EA5DFD"/>
    <w:rsid w:val="00EB3047"/>
    <w:rsid w:val="00EB36FC"/>
    <w:rsid w:val="00EB5F29"/>
    <w:rsid w:val="00ED18C7"/>
    <w:rsid w:val="00ED4157"/>
    <w:rsid w:val="00ED59EE"/>
    <w:rsid w:val="00ED6F8F"/>
    <w:rsid w:val="00ED6FC2"/>
    <w:rsid w:val="00EE32C5"/>
    <w:rsid w:val="00EF1D1E"/>
    <w:rsid w:val="00EF47D6"/>
    <w:rsid w:val="00F02C8C"/>
    <w:rsid w:val="00F3512A"/>
    <w:rsid w:val="00F42BBA"/>
    <w:rsid w:val="00F447A6"/>
    <w:rsid w:val="00F44938"/>
    <w:rsid w:val="00F469C2"/>
    <w:rsid w:val="00F503FF"/>
    <w:rsid w:val="00F6378F"/>
    <w:rsid w:val="00F67565"/>
    <w:rsid w:val="00F766EF"/>
    <w:rsid w:val="00F81A47"/>
    <w:rsid w:val="00FA18C1"/>
    <w:rsid w:val="00FA61E2"/>
    <w:rsid w:val="00FC1AD7"/>
    <w:rsid w:val="00FC788A"/>
    <w:rsid w:val="00FE64B6"/>
    <w:rsid w:val="00FE6FBB"/>
    <w:rsid w:val="00FF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636CD"/>
  <w15:chartTrackingRefBased/>
  <w15:docId w15:val="{9C34FAD0-5DF6-904C-96E4-604FDFB0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0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029"/>
    <w:rPr>
      <w:sz w:val="18"/>
      <w:szCs w:val="18"/>
    </w:rPr>
  </w:style>
  <w:style w:type="table" w:styleId="a7">
    <w:name w:val="Table Grid"/>
    <w:basedOn w:val="a1"/>
    <w:uiPriority w:val="39"/>
    <w:rsid w:val="000C1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nj/Desktop/&#25945;&#23398;/&#25968;&#25454;&#32467;&#26500;/&#25968;&#25454;&#32467;&#26500;&#23454;&#39564;&#25253;&#21578;&#27169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数据结构实验报告模版.dotx</Template>
  <TotalTime>1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Nengjun Zhu</dc:creator>
  <cp:keywords/>
  <dc:description/>
  <cp:lastModifiedBy>Nengjun Zhu</cp:lastModifiedBy>
  <cp:revision>4</cp:revision>
  <dcterms:created xsi:type="dcterms:W3CDTF">2022-11-27T03:13:00Z</dcterms:created>
  <dcterms:modified xsi:type="dcterms:W3CDTF">2022-11-27T03:14:00Z</dcterms:modified>
</cp:coreProperties>
</file>